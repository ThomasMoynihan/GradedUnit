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70E" w:rsidRDefault="0071270E" w:rsidP="0071270E">
      <w:pPr>
        <w:pStyle w:val="Heading1"/>
      </w:pPr>
      <w:bookmarkStart w:id="0" w:name="_Toc378758947"/>
      <w:bookmarkStart w:id="1" w:name="_Toc381271544"/>
      <w:r>
        <w:t>Requirement specidcation</w:t>
      </w:r>
      <w:bookmarkEnd w:id="0"/>
      <w:bookmarkEnd w:id="1"/>
    </w:p>
    <w:p w:rsidR="0071270E" w:rsidRDefault="0071270E" w:rsidP="0071270E"/>
    <w:p w:rsidR="0071270E" w:rsidRDefault="0071270E" w:rsidP="0071270E">
      <w:pPr>
        <w:pStyle w:val="Heading2"/>
      </w:pPr>
      <w:bookmarkStart w:id="2" w:name="_Toc381271545"/>
      <w:r>
        <w:t>None Function Requirements</w:t>
      </w:r>
      <w:bookmarkEnd w:id="2"/>
      <w:r>
        <w:t xml:space="preserve"> </w:t>
      </w:r>
    </w:p>
    <w:p w:rsidR="0071270E" w:rsidRDefault="0071270E" w:rsidP="0071270E">
      <w:r>
        <w:t>NFR 1 Application must be able to be hosted online</w:t>
      </w:r>
    </w:p>
    <w:p w:rsidR="0071270E" w:rsidRDefault="0071270E" w:rsidP="0071270E">
      <w:r>
        <w:t xml:space="preserve">NFR 2 Game must be completed by April </w:t>
      </w:r>
    </w:p>
    <w:p w:rsidR="0071270E" w:rsidRDefault="0071270E" w:rsidP="0071270E"/>
    <w:p w:rsidR="0071270E" w:rsidRDefault="0071270E" w:rsidP="0071270E"/>
    <w:p w:rsidR="0071270E" w:rsidRDefault="0071270E" w:rsidP="0071270E">
      <w:pPr>
        <w:pStyle w:val="Heading2"/>
      </w:pPr>
      <w:bookmarkStart w:id="3" w:name="_Toc381271546"/>
      <w:r>
        <w:t>Functioing Requirements</w:t>
      </w:r>
      <w:bookmarkEnd w:id="3"/>
      <w:r>
        <w:t xml:space="preserve"> </w:t>
      </w:r>
    </w:p>
    <w:p w:rsidR="0071270E" w:rsidRDefault="0071270E" w:rsidP="0071270E"/>
    <w:p w:rsidR="0071270E" w:rsidRDefault="0071270E" w:rsidP="0071270E">
      <w:pPr>
        <w:pStyle w:val="Heading3"/>
      </w:pPr>
      <w:bookmarkStart w:id="4" w:name="_Toc381271547"/>
      <w:r>
        <w:t>Menu</w:t>
      </w:r>
      <w:bookmarkEnd w:id="4"/>
    </w:p>
    <w:p w:rsidR="0071270E" w:rsidRDefault="0071270E" w:rsidP="0071270E">
      <w:r>
        <w:tab/>
      </w:r>
    </w:p>
    <w:p w:rsidR="00EB5DA7" w:rsidRDefault="00EB5DA7" w:rsidP="0071270E">
      <w:r>
        <w:t xml:space="preserve">FR 1 </w:t>
      </w:r>
      <w:r w:rsidR="00414DE8">
        <w:tab/>
      </w:r>
      <w:r w:rsidR="00414DE8">
        <w:tab/>
      </w:r>
      <w:r>
        <w:t>Game must start up on the menu system</w:t>
      </w:r>
    </w:p>
    <w:p w:rsidR="002A684C" w:rsidRDefault="00EB5DA7" w:rsidP="0071270E">
      <w:r>
        <w:t>FR 2</w:t>
      </w:r>
      <w:r w:rsidR="00414DE8">
        <w:tab/>
      </w:r>
      <w:r w:rsidR="00414DE8">
        <w:tab/>
      </w:r>
      <w:r w:rsidR="0071270E">
        <w:t xml:space="preserve"> Menu must have Start Button</w:t>
      </w:r>
      <w:r w:rsidR="00CF1BB3">
        <w:t xml:space="preserve"> </w:t>
      </w:r>
    </w:p>
    <w:p w:rsidR="00CF1BB3" w:rsidRDefault="00CF1BB3" w:rsidP="0071270E">
      <w:r>
        <w:br/>
        <w:t>FR</w:t>
      </w:r>
      <w:r w:rsidR="00EB5DA7">
        <w:t xml:space="preserve"> 2</w:t>
      </w:r>
      <w:r>
        <w:t xml:space="preserve">.1 </w:t>
      </w:r>
      <w:r w:rsidR="00414DE8">
        <w:tab/>
      </w:r>
      <w:r w:rsidR="00414DE8">
        <w:tab/>
      </w:r>
      <w:r>
        <w:t xml:space="preserve">Start button must take player to play screen   </w:t>
      </w:r>
    </w:p>
    <w:p w:rsidR="00414DE8" w:rsidRDefault="00EB5DA7" w:rsidP="00414DE8">
      <w:r>
        <w:t>FR 3</w:t>
      </w:r>
      <w:r w:rsidR="0071270E">
        <w:t xml:space="preserve"> </w:t>
      </w:r>
      <w:r w:rsidR="00414DE8">
        <w:tab/>
      </w:r>
      <w:r w:rsidR="0071270E">
        <w:t xml:space="preserve">Menu must have Option </w:t>
      </w:r>
      <w:r w:rsidR="00414DE8">
        <w:t>settings</w:t>
      </w:r>
    </w:p>
    <w:p w:rsidR="005108BD" w:rsidRDefault="00CF1BB3" w:rsidP="00414DE8">
      <w:pPr>
        <w:ind w:left="1440" w:hanging="720"/>
      </w:pPr>
      <w:r>
        <w:t>FR</w:t>
      </w:r>
      <w:r w:rsidR="00EB5DA7">
        <w:t xml:space="preserve"> 3</w:t>
      </w:r>
      <w:r w:rsidR="00414DE8">
        <w:t>.2</w:t>
      </w:r>
      <w:r w:rsidR="00414DE8">
        <w:tab/>
      </w:r>
      <w:r w:rsidR="00414DE8">
        <w:tab/>
      </w:r>
      <w:r w:rsidR="005108BD">
        <w:t>Settings</w:t>
      </w:r>
      <w:r>
        <w:t xml:space="preserve"> button must</w:t>
      </w:r>
      <w:r w:rsidR="00EB5DA7">
        <w:t xml:space="preserve"> take player to the option menu </w:t>
      </w:r>
      <w:r w:rsidR="002A684C">
        <w:tab/>
      </w:r>
      <w:r w:rsidR="00414DE8">
        <w:br/>
      </w:r>
      <w:r w:rsidR="00EB5DA7">
        <w:br/>
        <w:t>FR 3.2</w:t>
      </w:r>
      <w:r w:rsidR="002A684C">
        <w:t>.</w:t>
      </w:r>
      <w:r w:rsidR="00EB5DA7">
        <w:t xml:space="preserve">1 </w:t>
      </w:r>
      <w:r w:rsidR="00414DE8">
        <w:tab/>
      </w:r>
      <w:r w:rsidR="005108BD">
        <w:t>Settings</w:t>
      </w:r>
      <w:r w:rsidR="00EB5DA7">
        <w:t xml:space="preserve"> </w:t>
      </w:r>
      <w:bookmarkStart w:id="5" w:name="_GoBack"/>
      <w:bookmarkEnd w:id="5"/>
      <w:r w:rsidR="00EB5DA7">
        <w:t xml:space="preserve">menu must have option to change </w:t>
      </w:r>
      <w:r w:rsidR="002A684C">
        <w:t>audio</w:t>
      </w:r>
      <w:r w:rsidR="00414DE8">
        <w:t xml:space="preserve"> setting</w:t>
      </w:r>
      <w:r w:rsidR="00414DE8">
        <w:br/>
      </w:r>
      <w:r w:rsidR="00C103A4">
        <w:br/>
        <w:t xml:space="preserve"> </w:t>
      </w:r>
      <w:r w:rsidR="00C103A4">
        <w:tab/>
        <w:t xml:space="preserve">FR 3.2.1.1 </w:t>
      </w:r>
      <w:r w:rsidR="00C103A4">
        <w:tab/>
        <w:t xml:space="preserve">Audio settings should have separate audio sliders </w:t>
      </w:r>
      <w:r w:rsidR="00414DE8">
        <w:t xml:space="preserve">for background music and sound effects </w:t>
      </w:r>
      <w:r w:rsidR="00C103A4">
        <w:br/>
      </w:r>
      <w:r w:rsidR="002A684C">
        <w:br/>
        <w:t>FR 3.2.2</w:t>
      </w:r>
      <w:r w:rsidR="002A684C">
        <w:tab/>
        <w:t xml:space="preserve"> </w:t>
      </w:r>
      <w:r w:rsidR="005108BD">
        <w:t xml:space="preserve">Settings menu must have stats </w:t>
      </w:r>
      <w:r w:rsidR="00414DE8">
        <w:br/>
      </w:r>
      <w:r w:rsidR="005108BD">
        <w:br/>
      </w:r>
      <w:r w:rsidR="005108BD">
        <w:tab/>
        <w:t>FR 3</w:t>
      </w:r>
      <w:r w:rsidR="00BB60E4">
        <w:t xml:space="preserve">.2.2.1 </w:t>
      </w:r>
      <w:r w:rsidR="00BB60E4">
        <w:tab/>
        <w:t>Stats will be saved to disk</w:t>
      </w:r>
      <w:r w:rsidR="005108BD">
        <w:t xml:space="preserve"> </w:t>
      </w:r>
    </w:p>
    <w:p w:rsidR="005108BD" w:rsidRDefault="005108BD" w:rsidP="00414DE8">
      <w:pPr>
        <w:ind w:left="2160" w:hanging="720"/>
      </w:pPr>
      <w:r>
        <w:t>FR 3.2.3</w:t>
      </w:r>
      <w:r>
        <w:tab/>
        <w:t xml:space="preserve">Settings menu must have trophies </w:t>
      </w:r>
      <w:r w:rsidR="00414DE8">
        <w:br/>
        <w:t>FR 3.2.3.1</w:t>
      </w:r>
      <w:r w:rsidR="00414DE8">
        <w:tab/>
        <w:t xml:space="preserve">Trophies must list what the player has to do to achieve them </w:t>
      </w:r>
      <w:r>
        <w:br/>
      </w:r>
      <w:r>
        <w:tab/>
      </w:r>
    </w:p>
    <w:p w:rsidR="008D0C6B" w:rsidRDefault="008D0C6B" w:rsidP="00414DE8">
      <w:pPr>
        <w:ind w:left="2160" w:hanging="720"/>
      </w:pPr>
      <w:r>
        <w:t>FR 3.2.3</w:t>
      </w:r>
      <w:r>
        <w:tab/>
        <w:t xml:space="preserve">Settings should have option to delete save data of </w:t>
      </w:r>
      <w:proofErr w:type="spellStart"/>
      <w:r>
        <w:t>highscores</w:t>
      </w:r>
      <w:proofErr w:type="spellEnd"/>
      <w:r>
        <w:t xml:space="preserve"> and settings</w:t>
      </w:r>
    </w:p>
    <w:p w:rsidR="00414DE8" w:rsidRDefault="0071270E" w:rsidP="0071270E">
      <w:r>
        <w:lastRenderedPageBreak/>
        <w:t xml:space="preserve">FR </w:t>
      </w:r>
      <w:r w:rsidR="00EB5DA7">
        <w:t>4</w:t>
      </w:r>
      <w:r>
        <w:t xml:space="preserve"> Me</w:t>
      </w:r>
      <w:r w:rsidR="00414DE8">
        <w:t>nu must have Instruction button</w:t>
      </w:r>
      <w:r w:rsidR="00414DE8">
        <w:br/>
      </w:r>
      <w:r w:rsidR="00414DE8">
        <w:tab/>
        <w:t>FR 4.1 Instructions must give the player a good description on what they are required to do within the game</w:t>
      </w:r>
      <w:r w:rsidR="00414DE8">
        <w:br/>
      </w:r>
      <w:r w:rsidR="00414DE8">
        <w:tab/>
        <w:t xml:space="preserve">FR 4.2 Instruction must give the player </w:t>
      </w:r>
      <w:proofErr w:type="spellStart"/>
      <w:proofErr w:type="gramStart"/>
      <w:r w:rsidR="00414DE8">
        <w:t>a</w:t>
      </w:r>
      <w:proofErr w:type="spellEnd"/>
      <w:proofErr w:type="gramEnd"/>
      <w:r w:rsidR="00414DE8">
        <w:t xml:space="preserve"> accurate description on what each part of the UI is and what it means </w:t>
      </w:r>
    </w:p>
    <w:p w:rsidR="007C7C47" w:rsidRDefault="007C7C47" w:rsidP="0071270E"/>
    <w:p w:rsidR="007C7C47" w:rsidRDefault="007C7C47" w:rsidP="007C7C47">
      <w:pPr>
        <w:pStyle w:val="Heading3"/>
      </w:pPr>
      <w:bookmarkStart w:id="6" w:name="_Toc381271548"/>
      <w:r>
        <w:t>Playscreen</w:t>
      </w:r>
      <w:bookmarkEnd w:id="6"/>
    </w:p>
    <w:p w:rsidR="007C7C47" w:rsidRDefault="007C7C47" w:rsidP="007C7C47"/>
    <w:p w:rsidR="007C7C47" w:rsidRPr="007C7C47" w:rsidRDefault="007C7C47" w:rsidP="007C7C47">
      <w:pPr>
        <w:pStyle w:val="Heading4"/>
      </w:pPr>
      <w:r>
        <w:t>Towers</w:t>
      </w:r>
    </w:p>
    <w:p w:rsidR="004866AC" w:rsidRDefault="004866AC" w:rsidP="004866AC">
      <w:pPr>
        <w:pStyle w:val="Heading5"/>
      </w:pPr>
      <w:r>
        <w:t>Regular Tower</w:t>
      </w:r>
    </w:p>
    <w:p w:rsidR="004866AC" w:rsidRDefault="004866AC" w:rsidP="004866AC"/>
    <w:p w:rsidR="007C7C47" w:rsidRDefault="007C7C47" w:rsidP="007C7C47">
      <w:pPr>
        <w:pStyle w:val="Heading4"/>
      </w:pPr>
      <w:r>
        <w:t xml:space="preserve">Minions </w:t>
      </w:r>
    </w:p>
    <w:p w:rsidR="007C7C47" w:rsidRDefault="007C7C47" w:rsidP="007C7C47"/>
    <w:p w:rsidR="007C7C47" w:rsidRDefault="007C7C47" w:rsidP="007C7C47">
      <w:pPr>
        <w:pStyle w:val="Heading4"/>
      </w:pPr>
      <w:r>
        <w:t xml:space="preserve">Gameplay </w:t>
      </w:r>
    </w:p>
    <w:p w:rsidR="007C7C47" w:rsidRDefault="007C7C47" w:rsidP="007C7C47"/>
    <w:p w:rsidR="007C7C47" w:rsidRDefault="008D0C6B" w:rsidP="008D0C6B">
      <w:pPr>
        <w:pStyle w:val="Heading1"/>
      </w:pPr>
      <w:r w:rsidRPr="008D0C6B">
        <w:t>pseudocode</w:t>
      </w:r>
    </w:p>
    <w:p w:rsidR="00061BE7" w:rsidRPr="00061BE7" w:rsidRDefault="00061BE7" w:rsidP="00061BE7"/>
    <w:p w:rsidR="00061BE7" w:rsidRDefault="00061BE7" w:rsidP="00061BE7">
      <w:pPr>
        <w:pStyle w:val="Heading2"/>
      </w:pPr>
      <w:r>
        <w:t>Menu</w:t>
      </w:r>
    </w:p>
    <w:p w:rsidR="00061BE7" w:rsidRPr="00061BE7" w:rsidRDefault="00061BE7" w:rsidP="00061BE7"/>
    <w:p w:rsidR="008D0C6B" w:rsidRDefault="005E03BB" w:rsidP="00061BE7">
      <w:pPr>
        <w:pStyle w:val="Heading3"/>
      </w:pPr>
      <w:r>
        <w:t xml:space="preserve">Main </w:t>
      </w:r>
      <w:r w:rsidR="008D0C6B">
        <w:t>Menu</w:t>
      </w:r>
    </w:p>
    <w:p w:rsidR="008D0C6B" w:rsidRDefault="008D0C6B" w:rsidP="008D0C6B"/>
    <w:p w:rsidR="008D0C6B" w:rsidRDefault="008D0C6B" w:rsidP="00EC5DBE">
      <w:pPr>
        <w:pStyle w:val="ListParagraph"/>
        <w:numPr>
          <w:ilvl w:val="0"/>
          <w:numId w:val="1"/>
        </w:numPr>
      </w:pPr>
      <w:r>
        <w:t xml:space="preserve">GET </w:t>
      </w:r>
      <w:r w:rsidR="00EC5DBE">
        <w:t xml:space="preserve">settings data </w:t>
      </w:r>
      <w:r w:rsidR="005E03BB">
        <w:br/>
        <w:t xml:space="preserve">1.1 </w:t>
      </w:r>
      <w:r w:rsidR="005E03BB">
        <w:tab/>
        <w:t xml:space="preserve">IF setting data not found create setting file </w:t>
      </w:r>
    </w:p>
    <w:p w:rsidR="005E03BB" w:rsidRDefault="00EC5DBE" w:rsidP="005E03BB">
      <w:pPr>
        <w:pStyle w:val="ListParagraph"/>
        <w:numPr>
          <w:ilvl w:val="0"/>
          <w:numId w:val="1"/>
        </w:numPr>
      </w:pPr>
      <w:r>
        <w:t xml:space="preserve">GET high score data </w:t>
      </w:r>
      <w:r w:rsidR="005E03BB">
        <w:br/>
        <w:t>2.1</w:t>
      </w:r>
      <w:r w:rsidR="005E03BB">
        <w:tab/>
        <w:t xml:space="preserve">IF high score data no found create </w:t>
      </w:r>
      <w:proofErr w:type="spellStart"/>
      <w:r w:rsidR="005E03BB">
        <w:t>highscore</w:t>
      </w:r>
      <w:proofErr w:type="spellEnd"/>
      <w:r w:rsidR="005E03BB">
        <w:t xml:space="preserve"> data file</w:t>
      </w:r>
    </w:p>
    <w:p w:rsidR="00EC5DBE" w:rsidRDefault="00EC5DBE" w:rsidP="00EC5DBE">
      <w:pPr>
        <w:pStyle w:val="ListParagraph"/>
        <w:numPr>
          <w:ilvl w:val="0"/>
          <w:numId w:val="1"/>
        </w:numPr>
      </w:pPr>
      <w:r>
        <w:t xml:space="preserve">GET trophy data </w:t>
      </w:r>
      <w:r w:rsidR="005E03BB">
        <w:br/>
        <w:t>3.1</w:t>
      </w:r>
      <w:r w:rsidR="005E03BB">
        <w:tab/>
        <w:t>IF trophy data not found on disk create file</w:t>
      </w:r>
    </w:p>
    <w:p w:rsidR="005E03BB" w:rsidRDefault="005E03BB" w:rsidP="005E03BB"/>
    <w:p w:rsidR="005E03BB" w:rsidRDefault="00067877" w:rsidP="00067877">
      <w:pPr>
        <w:pStyle w:val="ListParagraph"/>
        <w:numPr>
          <w:ilvl w:val="0"/>
          <w:numId w:val="1"/>
        </w:numPr>
      </w:pPr>
      <w:r>
        <w:t xml:space="preserve">IF Instruction button pressed THEN  on release </w:t>
      </w:r>
      <w:proofErr w:type="spellStart"/>
      <w:r>
        <w:t>goto</w:t>
      </w:r>
      <w:proofErr w:type="spellEnd"/>
      <w:r>
        <w:t xml:space="preserve"> instruction stage </w:t>
      </w:r>
    </w:p>
    <w:p w:rsidR="00067877" w:rsidRDefault="00067877" w:rsidP="00067877">
      <w:pPr>
        <w:pStyle w:val="ListParagraph"/>
      </w:pPr>
    </w:p>
    <w:p w:rsidR="00067877" w:rsidRDefault="00067877" w:rsidP="00067877">
      <w:pPr>
        <w:pStyle w:val="ListParagraph"/>
        <w:numPr>
          <w:ilvl w:val="0"/>
          <w:numId w:val="1"/>
        </w:numPr>
      </w:pPr>
      <w:r>
        <w:t xml:space="preserve">IF Setting button pressed THEN on release </w:t>
      </w:r>
      <w:r w:rsidR="009945D4">
        <w:t xml:space="preserve">then </w:t>
      </w:r>
      <w:proofErr w:type="spellStart"/>
      <w:r w:rsidR="009945D4">
        <w:t>goto</w:t>
      </w:r>
      <w:proofErr w:type="spellEnd"/>
      <w:r w:rsidR="009945D4">
        <w:t xml:space="preserve"> setting stage </w:t>
      </w:r>
    </w:p>
    <w:p w:rsidR="009945D4" w:rsidRDefault="009945D4" w:rsidP="009945D4">
      <w:pPr>
        <w:pStyle w:val="ListParagraph"/>
      </w:pPr>
    </w:p>
    <w:p w:rsidR="009945D4" w:rsidRDefault="009945D4" w:rsidP="00067877">
      <w:pPr>
        <w:pStyle w:val="ListParagraph"/>
        <w:numPr>
          <w:ilvl w:val="0"/>
          <w:numId w:val="1"/>
        </w:numPr>
      </w:pPr>
      <w:r>
        <w:t xml:space="preserve">IF play button is pressed THEN on release then </w:t>
      </w:r>
      <w:proofErr w:type="spellStart"/>
      <w:r>
        <w:t>goto</w:t>
      </w:r>
      <w:proofErr w:type="spellEnd"/>
      <w:r>
        <w:t xml:space="preserve"> level selection</w:t>
      </w:r>
    </w:p>
    <w:p w:rsidR="005E03BB" w:rsidRDefault="005E03BB" w:rsidP="005E03BB"/>
    <w:p w:rsidR="005E03BB" w:rsidRDefault="005E03BB" w:rsidP="005E03BB"/>
    <w:p w:rsidR="008D0C6B" w:rsidRDefault="005E03BB" w:rsidP="00061BE7">
      <w:pPr>
        <w:pStyle w:val="Heading3"/>
      </w:pPr>
      <w:r>
        <w:br w:type="page"/>
      </w:r>
      <w:r>
        <w:lastRenderedPageBreak/>
        <w:t>Settings</w:t>
      </w:r>
    </w:p>
    <w:p w:rsidR="005E03BB" w:rsidRDefault="005E03BB" w:rsidP="005E03BB"/>
    <w:p w:rsidR="003C4DF8" w:rsidRDefault="003C4DF8" w:rsidP="005E03BB">
      <w:pPr>
        <w:pStyle w:val="ListParagraph"/>
        <w:numPr>
          <w:ilvl w:val="0"/>
          <w:numId w:val="2"/>
        </w:numPr>
      </w:pPr>
      <w:r>
        <w:t xml:space="preserve">IF setting data found </w:t>
      </w:r>
      <w:r w:rsidR="00414A0D">
        <w:br/>
        <w:t xml:space="preserve">READ data from file and </w:t>
      </w:r>
      <w:r>
        <w:t xml:space="preserve">set game settings </w:t>
      </w:r>
      <w:r>
        <w:br/>
        <w:t xml:space="preserve">1.1 </w:t>
      </w:r>
      <w:r>
        <w:tab/>
        <w:t xml:space="preserve">ELSE set volumes to default values </w:t>
      </w:r>
    </w:p>
    <w:p w:rsidR="005E03BB" w:rsidRDefault="005E03BB" w:rsidP="005E03BB">
      <w:pPr>
        <w:pStyle w:val="ListParagraph"/>
        <w:numPr>
          <w:ilvl w:val="0"/>
          <w:numId w:val="2"/>
        </w:numPr>
      </w:pPr>
      <w:r>
        <w:t>IF music volume slider reduced lower music</w:t>
      </w:r>
      <w:r w:rsidR="003C4DF8">
        <w:br/>
        <w:t>2.1</w:t>
      </w:r>
      <w:r w:rsidR="003C4DF8">
        <w:tab/>
      </w:r>
      <w:r w:rsidR="00425550">
        <w:t xml:space="preserve">WHEN apply is pressed save new values to setting file </w:t>
      </w:r>
      <w:r>
        <w:t xml:space="preserve"> </w:t>
      </w:r>
    </w:p>
    <w:p w:rsidR="005E03BB" w:rsidRDefault="005E03BB" w:rsidP="00425550">
      <w:pPr>
        <w:pStyle w:val="ListParagraph"/>
        <w:numPr>
          <w:ilvl w:val="0"/>
          <w:numId w:val="2"/>
        </w:numPr>
      </w:pPr>
      <w:r>
        <w:t xml:space="preserve">IF SFX volume slider reduced lower SFX volume </w:t>
      </w:r>
      <w:r w:rsidR="00425550">
        <w:br/>
        <w:t>3.1</w:t>
      </w:r>
      <w:r w:rsidR="00425550">
        <w:tab/>
        <w:t xml:space="preserve">WHEN apply is pressed save new values to setting file  </w:t>
      </w:r>
    </w:p>
    <w:p w:rsidR="005E03BB" w:rsidRDefault="005C2637" w:rsidP="005E03BB">
      <w:pPr>
        <w:pStyle w:val="ListParagraph"/>
        <w:numPr>
          <w:ilvl w:val="0"/>
          <w:numId w:val="2"/>
        </w:numPr>
      </w:pPr>
      <w:r>
        <w:t xml:space="preserve">IF data wiped delete all saved data on disk and set everything back to defaults </w:t>
      </w:r>
    </w:p>
    <w:p w:rsidR="005C2637" w:rsidRDefault="005C2637" w:rsidP="005C2637">
      <w:pPr>
        <w:ind w:left="360"/>
      </w:pPr>
    </w:p>
    <w:p w:rsidR="005C2637" w:rsidRDefault="001278C1" w:rsidP="005C2637">
      <w:pPr>
        <w:pStyle w:val="ListParagraph"/>
        <w:numPr>
          <w:ilvl w:val="0"/>
          <w:numId w:val="2"/>
        </w:numPr>
      </w:pPr>
      <w:r>
        <w:t xml:space="preserve">IF trophies data found on file RETIVE and </w:t>
      </w:r>
      <w:proofErr w:type="spellStart"/>
      <w:r>
        <w:t>goto</w:t>
      </w:r>
      <w:proofErr w:type="spellEnd"/>
      <w:r>
        <w:t xml:space="preserve"> trophies stage display trophies and progress </w:t>
      </w:r>
      <w:r>
        <w:br/>
        <w:t xml:space="preserve">4.1 ELSE Create file and </w:t>
      </w:r>
      <w:proofErr w:type="spellStart"/>
      <w:r>
        <w:t>goto</w:t>
      </w:r>
      <w:proofErr w:type="spellEnd"/>
      <w:r>
        <w:t xml:space="preserve"> trophy stage </w:t>
      </w:r>
    </w:p>
    <w:p w:rsidR="001278C1" w:rsidRDefault="001278C1" w:rsidP="001278C1">
      <w:pPr>
        <w:pStyle w:val="ListParagraph"/>
      </w:pPr>
    </w:p>
    <w:p w:rsidR="001278C1" w:rsidRDefault="001278C1" w:rsidP="005C2637">
      <w:pPr>
        <w:pStyle w:val="ListParagraph"/>
        <w:numPr>
          <w:ilvl w:val="0"/>
          <w:numId w:val="2"/>
        </w:numPr>
      </w:pPr>
      <w:r>
        <w:t xml:space="preserve">IF stat data found display </w:t>
      </w:r>
      <w:proofErr w:type="spellStart"/>
      <w:r>
        <w:t>goto</w:t>
      </w:r>
      <w:proofErr w:type="spellEnd"/>
      <w:r>
        <w:t xml:space="preserve"> stat stage and display. </w:t>
      </w:r>
      <w:r>
        <w:br/>
        <w:t xml:space="preserve">5.1 ELSE Create file and </w:t>
      </w:r>
      <w:proofErr w:type="spellStart"/>
      <w:r>
        <w:t>goto</w:t>
      </w:r>
      <w:proofErr w:type="spellEnd"/>
      <w:r>
        <w:t xml:space="preserve"> stat data</w:t>
      </w:r>
    </w:p>
    <w:p w:rsidR="003C4DF8" w:rsidRDefault="003C4DF8" w:rsidP="003C4DF8">
      <w:pPr>
        <w:pStyle w:val="ListParagraph"/>
      </w:pPr>
    </w:p>
    <w:p w:rsidR="003C4DF8" w:rsidRDefault="003C4DF8" w:rsidP="009945D4"/>
    <w:p w:rsidR="009945D4" w:rsidRDefault="009945D4" w:rsidP="00061BE7">
      <w:pPr>
        <w:pStyle w:val="Heading3"/>
      </w:pPr>
      <w:r>
        <w:t xml:space="preserve">Instuction page </w:t>
      </w:r>
    </w:p>
    <w:p w:rsidR="00414A0D" w:rsidRDefault="00414A0D" w:rsidP="009945D4">
      <w:pPr>
        <w:pStyle w:val="ListParagraph"/>
        <w:numPr>
          <w:ilvl w:val="0"/>
          <w:numId w:val="3"/>
        </w:numPr>
      </w:pPr>
      <w:r>
        <w:t xml:space="preserve">IF back button pressed THEN on release </w:t>
      </w:r>
      <w:proofErr w:type="spellStart"/>
      <w:r>
        <w:t>goto</w:t>
      </w:r>
      <w:proofErr w:type="spellEnd"/>
      <w:r>
        <w:t xml:space="preserve"> main menu </w:t>
      </w:r>
    </w:p>
    <w:p w:rsidR="009945D4" w:rsidRDefault="00414A0D" w:rsidP="00414A0D">
      <w:r>
        <w:t xml:space="preserve"> </w:t>
      </w:r>
    </w:p>
    <w:p w:rsidR="00414A0D" w:rsidRDefault="00414A0D" w:rsidP="00414A0D"/>
    <w:p w:rsidR="00414A0D" w:rsidRDefault="00414A0D" w:rsidP="00061BE7">
      <w:pPr>
        <w:pStyle w:val="Heading3"/>
      </w:pPr>
      <w:r>
        <w:t>Stats</w:t>
      </w:r>
    </w:p>
    <w:p w:rsidR="00414A0D" w:rsidRDefault="00414A0D" w:rsidP="00414A0D"/>
    <w:p w:rsidR="00414A0D" w:rsidRDefault="00061BE7" w:rsidP="00061BE7">
      <w:pPr>
        <w:pStyle w:val="Heading3"/>
      </w:pPr>
      <w:r>
        <w:t>Trophies</w:t>
      </w:r>
    </w:p>
    <w:p w:rsidR="00061BE7" w:rsidRDefault="00061BE7" w:rsidP="00061BE7"/>
    <w:p w:rsidR="00580572" w:rsidRDefault="00061BE7" w:rsidP="00061BE7">
      <w:pPr>
        <w:pStyle w:val="Heading3"/>
      </w:pPr>
      <w:r>
        <w:t>Level slection</w:t>
      </w:r>
    </w:p>
    <w:p w:rsidR="00061BE7" w:rsidRPr="00580572" w:rsidRDefault="00580572" w:rsidP="00580572">
      <w:pPr>
        <w:rPr>
          <w:color w:val="622423" w:themeColor="accent2" w:themeShade="7F"/>
          <w:sz w:val="24"/>
          <w:szCs w:val="24"/>
        </w:rPr>
      </w:pPr>
      <w:r>
        <w:br w:type="page"/>
      </w:r>
    </w:p>
    <w:p w:rsidR="00061BE7" w:rsidRDefault="00061BE7" w:rsidP="00061BE7">
      <w:pPr>
        <w:pStyle w:val="Heading2"/>
      </w:pPr>
      <w:r>
        <w:lastRenderedPageBreak/>
        <w:t xml:space="preserve">Gameplay </w:t>
      </w:r>
    </w:p>
    <w:p w:rsidR="00061BE7" w:rsidRDefault="00061BE7" w:rsidP="00061BE7">
      <w:r>
        <w:t xml:space="preserve"> </w:t>
      </w:r>
    </w:p>
    <w:p w:rsidR="00580572" w:rsidRDefault="00580572" w:rsidP="00580572">
      <w:pPr>
        <w:pStyle w:val="Heading3"/>
      </w:pPr>
      <w:r>
        <w:t>towers</w:t>
      </w:r>
    </w:p>
    <w:p w:rsidR="00580572" w:rsidRDefault="00580572" w:rsidP="00580572"/>
    <w:p w:rsidR="00580572" w:rsidRDefault="00580572" w:rsidP="00580572">
      <w:pPr>
        <w:pStyle w:val="Heading3"/>
      </w:pPr>
      <w:r>
        <w:t>Minions</w:t>
      </w:r>
    </w:p>
    <w:p w:rsidR="00580572" w:rsidRDefault="00580572" w:rsidP="00580572"/>
    <w:p w:rsidR="00580572" w:rsidRDefault="00580572" w:rsidP="00580572">
      <w:pPr>
        <w:pStyle w:val="Heading3"/>
      </w:pPr>
      <w:r>
        <w:t>UI</w:t>
      </w:r>
    </w:p>
    <w:p w:rsidR="00580572" w:rsidRDefault="00580572" w:rsidP="00580572"/>
    <w:p w:rsidR="00580572" w:rsidRDefault="00580572" w:rsidP="00580572">
      <w:pPr>
        <w:pStyle w:val="Heading3"/>
      </w:pPr>
      <w:r>
        <w:t>pause menu</w:t>
      </w:r>
    </w:p>
    <w:p w:rsidR="00580572" w:rsidRDefault="00580572" w:rsidP="00580572"/>
    <w:p w:rsidR="00580572" w:rsidRPr="00580572" w:rsidRDefault="00580572" w:rsidP="00580572">
      <w:pPr>
        <w:pStyle w:val="Heading3"/>
      </w:pPr>
    </w:p>
    <w:sectPr w:rsidR="00580572" w:rsidRPr="00580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1B3345"/>
    <w:multiLevelType w:val="hybridMultilevel"/>
    <w:tmpl w:val="0FEAFD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487000"/>
    <w:multiLevelType w:val="hybridMultilevel"/>
    <w:tmpl w:val="F0544E90"/>
    <w:lvl w:ilvl="0" w:tplc="703400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2C637B7"/>
    <w:multiLevelType w:val="hybridMultilevel"/>
    <w:tmpl w:val="E7C891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BF16C6"/>
    <w:multiLevelType w:val="hybridMultilevel"/>
    <w:tmpl w:val="CAA21D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C34F06"/>
    <w:multiLevelType w:val="hybridMultilevel"/>
    <w:tmpl w:val="82021C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70E"/>
    <w:rsid w:val="00036F33"/>
    <w:rsid w:val="00061BE7"/>
    <w:rsid w:val="00067877"/>
    <w:rsid w:val="001278C1"/>
    <w:rsid w:val="00185933"/>
    <w:rsid w:val="001E6E1D"/>
    <w:rsid w:val="002A684C"/>
    <w:rsid w:val="003C4DF8"/>
    <w:rsid w:val="003E4EAC"/>
    <w:rsid w:val="00414A0D"/>
    <w:rsid w:val="00414DE8"/>
    <w:rsid w:val="00425550"/>
    <w:rsid w:val="004866AC"/>
    <w:rsid w:val="005108BD"/>
    <w:rsid w:val="00514A50"/>
    <w:rsid w:val="00580572"/>
    <w:rsid w:val="005C2637"/>
    <w:rsid w:val="005E03BB"/>
    <w:rsid w:val="006A2660"/>
    <w:rsid w:val="0071270E"/>
    <w:rsid w:val="007C7C47"/>
    <w:rsid w:val="008D0C6B"/>
    <w:rsid w:val="009945D4"/>
    <w:rsid w:val="00BB60E4"/>
    <w:rsid w:val="00C103A4"/>
    <w:rsid w:val="00CF1BB3"/>
    <w:rsid w:val="00EB5DA7"/>
    <w:rsid w:val="00EC5DBE"/>
    <w:rsid w:val="00FA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70E"/>
  </w:style>
  <w:style w:type="paragraph" w:styleId="Heading1">
    <w:name w:val="heading 1"/>
    <w:basedOn w:val="Normal"/>
    <w:next w:val="Normal"/>
    <w:link w:val="Heading1Char"/>
    <w:uiPriority w:val="9"/>
    <w:qFormat/>
    <w:rsid w:val="0071270E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70E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270E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270E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270E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70E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70E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70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70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70E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270E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1270E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1270E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71270E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70E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70E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70E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70E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270E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1270E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1270E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70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1270E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71270E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71270E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127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1270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270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1270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70E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70E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1270E"/>
    <w:rPr>
      <w:i/>
      <w:iCs/>
    </w:rPr>
  </w:style>
  <w:style w:type="character" w:styleId="IntenseEmphasis">
    <w:name w:val="Intense Emphasis"/>
    <w:uiPriority w:val="21"/>
    <w:qFormat/>
    <w:rsid w:val="0071270E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1270E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71270E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71270E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71270E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1270E"/>
  </w:style>
  <w:style w:type="paragraph" w:styleId="TOC1">
    <w:name w:val="toc 1"/>
    <w:basedOn w:val="Normal"/>
    <w:next w:val="Normal"/>
    <w:autoRedefine/>
    <w:uiPriority w:val="39"/>
    <w:unhideWhenUsed/>
    <w:rsid w:val="004866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66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866A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866A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6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70E"/>
  </w:style>
  <w:style w:type="paragraph" w:styleId="Heading1">
    <w:name w:val="heading 1"/>
    <w:basedOn w:val="Normal"/>
    <w:next w:val="Normal"/>
    <w:link w:val="Heading1Char"/>
    <w:uiPriority w:val="9"/>
    <w:qFormat/>
    <w:rsid w:val="0071270E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70E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270E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270E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270E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70E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70E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70E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70E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70E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270E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1270E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1270E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71270E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70E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70E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70E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70E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270E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1270E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1270E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70E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1270E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71270E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71270E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127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1270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270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1270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70E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70E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1270E"/>
    <w:rPr>
      <w:i/>
      <w:iCs/>
    </w:rPr>
  </w:style>
  <w:style w:type="character" w:styleId="IntenseEmphasis">
    <w:name w:val="Intense Emphasis"/>
    <w:uiPriority w:val="21"/>
    <w:qFormat/>
    <w:rsid w:val="0071270E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1270E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71270E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71270E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71270E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1270E"/>
  </w:style>
  <w:style w:type="paragraph" w:styleId="TOC1">
    <w:name w:val="toc 1"/>
    <w:basedOn w:val="Normal"/>
    <w:next w:val="Normal"/>
    <w:autoRedefine/>
    <w:uiPriority w:val="39"/>
    <w:unhideWhenUsed/>
    <w:rsid w:val="004866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66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866A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866A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6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6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9A42EF-7517-4B7C-B7C9-FF4C1FB48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1B52AA56</Template>
  <TotalTime>383</TotalTime>
  <Pages>5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</Company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</dc:creator>
  <cp:keywords/>
  <dc:description/>
  <cp:lastModifiedBy>3</cp:lastModifiedBy>
  <cp:revision>3</cp:revision>
  <dcterms:created xsi:type="dcterms:W3CDTF">2014-02-25T11:23:00Z</dcterms:created>
  <dcterms:modified xsi:type="dcterms:W3CDTF">2014-03-04T12:47:00Z</dcterms:modified>
</cp:coreProperties>
</file>